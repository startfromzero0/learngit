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centos自带Git，7.x版本自带git 1.8.3.1（应该是，也可能不是）， 安装新版本之前需要使用yum remove git卸载（安装后卸载也可以）。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version 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## 查看自带的版本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version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1.8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3.1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yum remove git  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## 移除原来的版本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安装所需软件包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yum install curl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 expat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 gettext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 openssl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devel zlib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devel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yum install gcc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++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perl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ExtUtils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MakeMaker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下载&amp;安装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wget 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//www.kernel.org/pub/software/scm/git/git-2.7.3.tar.gz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 解压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tar xf git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2.7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3.tar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 配置编译安装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cd git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2.7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configure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configure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prefix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##配置目录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profix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 加入环境变量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echo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"export PATH=$PATH:/usr/git/bin"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/etc/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profile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root@Git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~]#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source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 检查版本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root@Git git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2.7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]#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git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version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5"/>
          <w:left w:val="single" w:color="DDDDDD" w:sz="24" w:space="7"/>
          <w:bottom w:val="single" w:color="DDDDDD" w:sz="6" w:space="5"/>
          <w:right w:val="single" w:color="DDDDDD" w:sz="6" w:space="7"/>
        </w:pBdr>
        <w:shd w:val="clear" w:fill="FBFBFB"/>
        <w:wordWrap w:val="0"/>
        <w:spacing w:before="45" w:beforeAutospacing="0" w:after="75" w:afterAutospacing="0" w:line="300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git version 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2.7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创建新仓库：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mkdir newrepos_name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newrepos_name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配置个人的用户名和电子邮件地址：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usermail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设置git默认使用的文本编辑器：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config --global core.editor Vi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设置差异化分析工具（解决合并冲突时使用）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config --global merge.tool vimdiff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检查已有的配置信息：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config --list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250" cy="762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与GitHub关联：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 ssh-keygen -t rsa -C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"mailto:\“email@email.com\”"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email@email.com</w:t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找到秘钥位置，打开github_rsa.pub，复制公钥：登录Github--settings--SSH and GPG keys--New Ssh key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显示提交历史日志：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log (--pretty=oneline)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记录提交过的命令：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reflog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回退版本：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reset --hard HEAD^/HEAD^100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回退后返回新版本：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reset --hard id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当手头工作没有完成时，先把工作现场git stash一下，然后去修复bug，修复后，git stash apply恢复，恢复后，stash内容并不删除，需用git stash drop删除（也可以git stash pop，恢复的同时把stash内容也删了，回到工作现场）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如果要丢弃一个没有被合并过的分支，可以通过git branch -D强行删除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查看远程库信息：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-v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从本地推送分支：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origin branch_name,若推送失败，先用git pull抓取远程的新提交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在本地创建和远程分支对应的分支：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branch_name origin/branch_name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建立本地分支和远程分支的关联：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--setupstream branch_name origin/branch_name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从远程抓取分支：$ git pull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检查本地私钥是否存在于ssh服务中：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eval `ssh-agent -s`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把本地仓库与远程仓库关联：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"mailto:git@github.com:name/repository"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git@github.com:name/repository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本地仓库的内容推送到远程仓库：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-u origin master (git push origin master)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"mailto:git@github.com:name/repository"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git@github.com:name/repository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branch_name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branch_name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查看冲突文件：$ git status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确认代码自动合并情况：$ git diff -w +filename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  <w:r>
        <w:rPr>
          <w:rFonts w:hint="eastAsia"/>
          <w:lang w:val="en-US" w:eastAsia="zh-CN"/>
        </w:rPr>
        <w:t>查看分支合并图：$ git log --graph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12B95"/>
    <w:rsid w:val="63512B9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2018-04-20T11:37:00Z</dcterms:created>
  <dc:creator>Administrator</dc:creator>
  <cp:lastModifiedBy>Administrator</cp:lastModifiedBy>
  <dcterms:modified xsi:type="dcterms:W3CDTF">2018-04-20T12:51:11Z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